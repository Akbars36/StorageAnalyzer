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28" w:rsidRPr="00D030DB" w:rsidRDefault="00B36428" w:rsidP="007E13B0">
      <w:pPr>
        <w:jc w:val="center"/>
        <w:rPr>
          <w:rFonts w:ascii="Times New Roman" w:hAnsi="Times New Roman" w:cs="Times New Roman"/>
          <w:sz w:val="26"/>
          <w:szCs w:val="26"/>
        </w:rPr>
      </w:pPr>
      <w:r w:rsidRPr="00D030DB">
        <w:rPr>
          <w:rFonts w:ascii="Times New Roman" w:hAnsi="Times New Roman" w:cs="Times New Roman"/>
          <w:sz w:val="26"/>
          <w:szCs w:val="26"/>
        </w:rPr>
        <w:t>РЕЦЕНЗИЯ</w:t>
      </w:r>
    </w:p>
    <w:p w:rsidR="00B36428" w:rsidRPr="00D030DB" w:rsidRDefault="00B3642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D030DB">
        <w:rPr>
          <w:sz w:val="26"/>
          <w:szCs w:val="26"/>
        </w:rPr>
        <w:t>на дипломную работу студента 5-го курса Скорнякова Никиты Сергеевича факультета Прикладной математики, информатики и механики Воронежского государственного университета, обучающегося по специальности 010503 (351500) Математическое обеспечение и администрирование информационных систем на тему «Расширение экспериментального программного обеспечения для моделирования структур хранения данных».</w:t>
      </w:r>
    </w:p>
    <w:p w:rsidR="00B36428" w:rsidRPr="00D030DB" w:rsidRDefault="00B36428" w:rsidP="007E13B0">
      <w:pPr>
        <w:pStyle w:val="NormalWeb"/>
        <w:spacing w:line="360" w:lineRule="auto"/>
        <w:jc w:val="both"/>
        <w:rPr>
          <w:sz w:val="26"/>
          <w:szCs w:val="26"/>
        </w:rPr>
      </w:pPr>
    </w:p>
    <w:p w:rsidR="00B36428" w:rsidRPr="00D030DB" w:rsidRDefault="00B3642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D030DB">
        <w:rPr>
          <w:sz w:val="26"/>
          <w:szCs w:val="26"/>
        </w:rPr>
        <w:tab/>
        <w:t>Работа Н.С.</w:t>
      </w:r>
      <w:r>
        <w:rPr>
          <w:sz w:val="26"/>
          <w:szCs w:val="26"/>
        </w:rPr>
        <w:t> </w:t>
      </w:r>
      <w:r w:rsidRPr="00D030DB">
        <w:rPr>
          <w:sz w:val="26"/>
          <w:szCs w:val="26"/>
        </w:rPr>
        <w:t>Скорнякова посвящена рефакторингу и расширению функциональности существующего приложения, предназначенного для анализа эффективности использования структур-контейнеров. Актуальность работы заключается в добавлении возможности применять это приложение для таких часто используемых в практике программирования структур данных, как хэш-таблицы, кэширующие и адаптивные контейнеры.</w:t>
      </w:r>
    </w:p>
    <w:p w:rsidR="00B36428" w:rsidRPr="00D030DB" w:rsidRDefault="00B3642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D030DB">
        <w:rPr>
          <w:sz w:val="26"/>
          <w:szCs w:val="26"/>
        </w:rPr>
        <w:tab/>
        <w:t>Студент изучил функциональность модифицируемого приложения,  отметил</w:t>
      </w:r>
      <w:r>
        <w:rPr>
          <w:sz w:val="26"/>
          <w:szCs w:val="26"/>
        </w:rPr>
        <w:t xml:space="preserve"> его недостатки, </w:t>
      </w:r>
      <w:r w:rsidRPr="00D030DB">
        <w:rPr>
          <w:sz w:val="26"/>
          <w:szCs w:val="26"/>
        </w:rPr>
        <w:t>составил план рефакторинга, подробно проанализировал  добавляемые в приложение структуры данных. Последующие разделы работы содержат описание интерфейса приложения, формата его входной и выходной информации, детали реализации всех вносимых в программное обеспечение изменений и добавляемых структур.</w:t>
      </w:r>
    </w:p>
    <w:p w:rsidR="00B36428" w:rsidRPr="00D030DB" w:rsidRDefault="00B36428" w:rsidP="00A25792">
      <w:pPr>
        <w:pStyle w:val="NormalWeb"/>
        <w:spacing w:line="360" w:lineRule="auto"/>
        <w:ind w:firstLine="708"/>
        <w:jc w:val="both"/>
        <w:rPr>
          <w:sz w:val="26"/>
          <w:szCs w:val="26"/>
        </w:rPr>
      </w:pPr>
      <w:r w:rsidRPr="00D030DB">
        <w:rPr>
          <w:sz w:val="26"/>
          <w:szCs w:val="26"/>
        </w:rPr>
        <w:t xml:space="preserve">Дипломная работа соответствует профилю специальности, а содержание работы – заявленной теме. Работа хорошо оформлена, в нужных случаях использованы </w:t>
      </w:r>
      <w:r w:rsidRPr="00D030DB">
        <w:rPr>
          <w:sz w:val="26"/>
          <w:szCs w:val="26"/>
          <w:lang w:val="en-US"/>
        </w:rPr>
        <w:t>UML</w:t>
      </w:r>
      <w:r w:rsidRPr="00D030DB">
        <w:rPr>
          <w:sz w:val="26"/>
          <w:szCs w:val="26"/>
        </w:rPr>
        <w:t>-диаграммы.</w:t>
      </w:r>
    </w:p>
    <w:p w:rsidR="00B36428" w:rsidRPr="00D030DB" w:rsidRDefault="00B36428" w:rsidP="00A25792">
      <w:pPr>
        <w:pStyle w:val="NormalWeb"/>
        <w:spacing w:line="360" w:lineRule="auto"/>
        <w:jc w:val="both"/>
        <w:rPr>
          <w:sz w:val="26"/>
          <w:szCs w:val="26"/>
        </w:rPr>
      </w:pPr>
      <w:r w:rsidRPr="00D030DB">
        <w:rPr>
          <w:sz w:val="26"/>
          <w:szCs w:val="26"/>
        </w:rPr>
        <w:tab/>
        <w:t>Считаю, что дипломная работа Н.С. Скорнякова отвечает всем требованиям, предъявляемым к работам такого рода, и заслуживает оценки “отлично” при условии успешной защиты.</w:t>
      </w:r>
    </w:p>
    <w:p w:rsidR="00B36428" w:rsidRDefault="00B36428" w:rsidP="00A25792">
      <w:pPr>
        <w:pStyle w:val="NormalWeb"/>
        <w:spacing w:line="360" w:lineRule="auto"/>
        <w:jc w:val="both"/>
        <w:rPr>
          <w:sz w:val="26"/>
          <w:szCs w:val="26"/>
        </w:rPr>
      </w:pPr>
    </w:p>
    <w:p w:rsidR="00B36428" w:rsidRPr="00D030DB" w:rsidRDefault="00B36428" w:rsidP="00A25792">
      <w:pPr>
        <w:pStyle w:val="NormalWeb"/>
        <w:spacing w:line="360" w:lineRule="auto"/>
        <w:jc w:val="both"/>
        <w:rPr>
          <w:sz w:val="26"/>
          <w:szCs w:val="26"/>
        </w:rPr>
      </w:pPr>
    </w:p>
    <w:p w:rsidR="00B36428" w:rsidRPr="00D030DB" w:rsidRDefault="00B36428" w:rsidP="00A2579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30DB">
        <w:rPr>
          <w:rFonts w:ascii="Times New Roman" w:hAnsi="Times New Roman" w:cs="Times New Roman"/>
          <w:sz w:val="26"/>
          <w:szCs w:val="26"/>
        </w:rPr>
        <w:t>Рецензент</w:t>
      </w:r>
    </w:p>
    <w:p w:rsidR="00B36428" w:rsidRPr="00D030DB" w:rsidRDefault="00B36428" w:rsidP="00A2579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030DB">
        <w:rPr>
          <w:rFonts w:ascii="Times New Roman" w:hAnsi="Times New Roman" w:cs="Times New Roman"/>
          <w:sz w:val="26"/>
          <w:szCs w:val="26"/>
        </w:rPr>
        <w:t>доц. кафедры МО ЭВМ ВГУ, к.т.н.</w:t>
      </w:r>
      <w:r w:rsidRPr="00D030DB">
        <w:rPr>
          <w:rFonts w:ascii="Times New Roman" w:hAnsi="Times New Roman" w:cs="Times New Roman"/>
          <w:sz w:val="26"/>
          <w:szCs w:val="26"/>
        </w:rPr>
        <w:tab/>
      </w:r>
      <w:r w:rsidRPr="00D030DB">
        <w:rPr>
          <w:rFonts w:ascii="Times New Roman" w:hAnsi="Times New Roman" w:cs="Times New Roman"/>
          <w:sz w:val="26"/>
          <w:szCs w:val="26"/>
        </w:rPr>
        <w:tab/>
      </w:r>
      <w:r w:rsidRPr="00D030DB">
        <w:rPr>
          <w:rFonts w:ascii="Times New Roman" w:hAnsi="Times New Roman" w:cs="Times New Roman"/>
          <w:sz w:val="26"/>
          <w:szCs w:val="26"/>
        </w:rPr>
        <w:tab/>
      </w:r>
      <w:r w:rsidRPr="00D030DB">
        <w:rPr>
          <w:rFonts w:ascii="Times New Roman" w:hAnsi="Times New Roman" w:cs="Times New Roman"/>
          <w:sz w:val="26"/>
          <w:szCs w:val="26"/>
        </w:rPr>
        <w:tab/>
        <w:t>Борисенков Д.В.</w:t>
      </w:r>
    </w:p>
    <w:p w:rsidR="00B36428" w:rsidRPr="005728FF" w:rsidRDefault="00B36428" w:rsidP="005728F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728FF">
        <w:rPr>
          <w:rFonts w:ascii="Times New Roman" w:hAnsi="Times New Roman" w:cs="Times New Roman"/>
          <w:sz w:val="26"/>
          <w:szCs w:val="26"/>
        </w:rPr>
        <w:t xml:space="preserve">18.06.2015 </w:t>
      </w:r>
      <w:bookmarkStart w:id="0" w:name="_GoBack"/>
      <w:bookmarkEnd w:id="0"/>
    </w:p>
    <w:sectPr w:rsidR="00B36428" w:rsidRPr="005728FF" w:rsidSect="0096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3B0"/>
    <w:rsid w:val="00252E9B"/>
    <w:rsid w:val="003A7BD4"/>
    <w:rsid w:val="005728FF"/>
    <w:rsid w:val="00597A4B"/>
    <w:rsid w:val="00722586"/>
    <w:rsid w:val="007E13B0"/>
    <w:rsid w:val="00967119"/>
    <w:rsid w:val="00A25792"/>
    <w:rsid w:val="00B36428"/>
    <w:rsid w:val="00C07E0B"/>
    <w:rsid w:val="00C86271"/>
    <w:rsid w:val="00D030DB"/>
    <w:rsid w:val="00D61814"/>
    <w:rsid w:val="00DD26EB"/>
    <w:rsid w:val="00E367FF"/>
    <w:rsid w:val="00FB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1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E13B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237</Words>
  <Characters>1352</Characters>
  <Application>Microsoft Office Outlook</Application>
  <DocSecurity>0</DocSecurity>
  <Lines>0</Lines>
  <Paragraphs>0</Paragraphs>
  <ScaleCrop>false</ScaleCrop>
  <Company>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Никита Скорняков</dc:creator>
  <cp:keywords/>
  <dc:description/>
  <cp:lastModifiedBy>VLAD</cp:lastModifiedBy>
  <cp:revision>3</cp:revision>
  <dcterms:created xsi:type="dcterms:W3CDTF">2015-06-17T20:15:00Z</dcterms:created>
  <dcterms:modified xsi:type="dcterms:W3CDTF">2015-06-17T20:21:00Z</dcterms:modified>
</cp:coreProperties>
</file>