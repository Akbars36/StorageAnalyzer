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88" w:rsidRPr="006275F8" w:rsidRDefault="00A36B88" w:rsidP="007E13B0">
      <w:pPr>
        <w:jc w:val="center"/>
        <w:rPr>
          <w:rFonts w:ascii="Times New Roman" w:hAnsi="Times New Roman" w:cs="Times New Roman"/>
          <w:sz w:val="26"/>
          <w:szCs w:val="26"/>
        </w:rPr>
      </w:pPr>
      <w:r w:rsidRPr="006275F8">
        <w:rPr>
          <w:rFonts w:ascii="Times New Roman" w:hAnsi="Times New Roman" w:cs="Times New Roman"/>
          <w:sz w:val="26"/>
          <w:szCs w:val="26"/>
        </w:rPr>
        <w:t>РЕЦЕНЗИЯ</w:t>
      </w:r>
    </w:p>
    <w:p w:rsidR="00A36B88" w:rsidRPr="006275F8" w:rsidRDefault="00A36B88" w:rsidP="007E13B0">
      <w:pPr>
        <w:pStyle w:val="NormalWeb"/>
        <w:spacing w:line="360" w:lineRule="auto"/>
        <w:jc w:val="both"/>
        <w:rPr>
          <w:sz w:val="26"/>
          <w:szCs w:val="26"/>
        </w:rPr>
      </w:pPr>
      <w:r w:rsidRPr="006275F8">
        <w:rPr>
          <w:sz w:val="26"/>
          <w:szCs w:val="26"/>
        </w:rPr>
        <w:t>на дипломную работу студента 5-го курса Потапова Данилы Романовича факультета Прикладной математики, информатики и механики Воронежского государственного университета, обучающегося по специальности 010503 (351500) Математическое обеспечение и администрирование информационных систем на тему «Средства анализа нагрузки на структуры хранения данных».</w:t>
      </w:r>
      <w:bookmarkStart w:id="0" w:name="_GoBack"/>
      <w:bookmarkEnd w:id="0"/>
    </w:p>
    <w:p w:rsidR="00A36B88" w:rsidRPr="006275F8" w:rsidRDefault="00A36B88" w:rsidP="007E13B0">
      <w:pPr>
        <w:pStyle w:val="NormalWeb"/>
        <w:spacing w:line="360" w:lineRule="auto"/>
        <w:jc w:val="both"/>
        <w:rPr>
          <w:sz w:val="26"/>
          <w:szCs w:val="26"/>
        </w:rPr>
      </w:pPr>
    </w:p>
    <w:p w:rsidR="00A36B88" w:rsidRPr="006275F8" w:rsidRDefault="00A36B88" w:rsidP="007E13B0">
      <w:pPr>
        <w:pStyle w:val="NormalWeb"/>
        <w:spacing w:line="360" w:lineRule="auto"/>
        <w:jc w:val="both"/>
        <w:rPr>
          <w:sz w:val="26"/>
          <w:szCs w:val="26"/>
        </w:rPr>
      </w:pPr>
      <w:r w:rsidRPr="006275F8">
        <w:rPr>
          <w:sz w:val="26"/>
          <w:szCs w:val="26"/>
        </w:rPr>
        <w:tab/>
        <w:t>При создании сложных программных систем неизбежно возникает вопрос выбора используемых контейнеров – структур данных для эффективного добавления, удаления и поиска информации. Инструмент, позволяющий производить оценку различных контейнеров с точки зрения быстродействия выполнения типичных комбинаций этих операций, очень полезен для проектировщика программной системы, чем и определяется актуальность темы дипломной работы Д.Р. Потапова.</w:t>
      </w:r>
    </w:p>
    <w:p w:rsidR="00A36B88" w:rsidRPr="006275F8" w:rsidRDefault="00A36B88" w:rsidP="007E13B0">
      <w:pPr>
        <w:pStyle w:val="NormalWeb"/>
        <w:spacing w:line="360" w:lineRule="auto"/>
        <w:jc w:val="both"/>
        <w:rPr>
          <w:sz w:val="26"/>
          <w:szCs w:val="26"/>
        </w:rPr>
      </w:pPr>
      <w:r w:rsidRPr="006275F8">
        <w:rPr>
          <w:sz w:val="26"/>
          <w:szCs w:val="26"/>
        </w:rPr>
        <w:tab/>
      </w:r>
      <w:r>
        <w:rPr>
          <w:sz w:val="26"/>
          <w:szCs w:val="26"/>
        </w:rPr>
        <w:t>Студентом предложены</w:t>
      </w:r>
      <w:r w:rsidRPr="00647CF3">
        <w:rPr>
          <w:sz w:val="26"/>
          <w:szCs w:val="26"/>
        </w:rPr>
        <w:t>:</w:t>
      </w:r>
      <w:r>
        <w:rPr>
          <w:sz w:val="26"/>
          <w:szCs w:val="26"/>
        </w:rPr>
        <w:t xml:space="preserve"> достаточно гибкая модель нагрузки данных, дающая возможность описывать сложные комбинации операций</w:t>
      </w:r>
      <w:r w:rsidRPr="00647CF3">
        <w:rPr>
          <w:sz w:val="26"/>
          <w:szCs w:val="26"/>
        </w:rPr>
        <w:t>;</w:t>
      </w:r>
      <w:r>
        <w:rPr>
          <w:sz w:val="26"/>
          <w:szCs w:val="26"/>
        </w:rPr>
        <w:t xml:space="preserve"> оригинальный способ </w:t>
      </w:r>
      <w:r w:rsidRPr="006275F8">
        <w:rPr>
          <w:sz w:val="26"/>
          <w:szCs w:val="26"/>
        </w:rPr>
        <w:t>визуализации нагрузки на </w:t>
      </w:r>
      <w:r>
        <w:rPr>
          <w:sz w:val="26"/>
          <w:szCs w:val="26"/>
        </w:rPr>
        <w:t>контейнеры данных</w:t>
      </w:r>
      <w:r w:rsidRPr="00647CF3">
        <w:rPr>
          <w:sz w:val="26"/>
          <w:szCs w:val="26"/>
        </w:rPr>
        <w:t xml:space="preserve">; </w:t>
      </w:r>
      <w:r>
        <w:rPr>
          <w:sz w:val="26"/>
          <w:szCs w:val="26"/>
        </w:rPr>
        <w:t>алгоритм выбора оптимального способа хранения данных на основе подсчета количества операций сравнения и присваивания. Разработанное п</w:t>
      </w:r>
      <w:r w:rsidRPr="006275F8">
        <w:rPr>
          <w:sz w:val="26"/>
          <w:szCs w:val="26"/>
        </w:rPr>
        <w:t xml:space="preserve">рограммное обеспечение позволяет визуализировать относительную производительность </w:t>
      </w:r>
      <w:r>
        <w:rPr>
          <w:sz w:val="26"/>
          <w:szCs w:val="26"/>
        </w:rPr>
        <w:t>контейнеров</w:t>
      </w:r>
      <w:r w:rsidRPr="006275F8">
        <w:rPr>
          <w:sz w:val="26"/>
          <w:szCs w:val="26"/>
        </w:rPr>
        <w:t xml:space="preserve"> при выполнении </w:t>
      </w:r>
      <w:r>
        <w:rPr>
          <w:sz w:val="26"/>
          <w:szCs w:val="26"/>
        </w:rPr>
        <w:t>различных комбинаций операций</w:t>
      </w:r>
      <w:r w:rsidRPr="006275F8">
        <w:rPr>
          <w:sz w:val="26"/>
          <w:szCs w:val="26"/>
        </w:rPr>
        <w:t xml:space="preserve">, </w:t>
      </w:r>
      <w:r>
        <w:rPr>
          <w:sz w:val="26"/>
          <w:szCs w:val="26"/>
        </w:rPr>
        <w:t>а также п</w:t>
      </w:r>
      <w:r w:rsidRPr="006275F8">
        <w:rPr>
          <w:sz w:val="26"/>
          <w:szCs w:val="26"/>
        </w:rPr>
        <w:t xml:space="preserve">роизводить сравнение </w:t>
      </w:r>
      <w:r>
        <w:rPr>
          <w:sz w:val="26"/>
          <w:szCs w:val="26"/>
        </w:rPr>
        <w:t xml:space="preserve">по критериям производительности двух контейнеров. </w:t>
      </w:r>
    </w:p>
    <w:p w:rsidR="00A36B88" w:rsidRPr="006275F8" w:rsidRDefault="00A36B88" w:rsidP="007E13B0">
      <w:pPr>
        <w:pStyle w:val="NormalWeb"/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>Дипломная работа соответствует профилю специальности, а содержание работы – заявленной теме. Работа хорошо оформлена, написана грамотным языком, содержит большое количество иллюстраций, а также листинги разработанного программного обеспечения с подробными комментариями.</w:t>
      </w:r>
    </w:p>
    <w:p w:rsidR="00A36B88" w:rsidRDefault="00A36B88" w:rsidP="007E13B0">
      <w:pPr>
        <w:pStyle w:val="NormalWeb"/>
        <w:spacing w:line="360" w:lineRule="auto"/>
        <w:jc w:val="both"/>
        <w:rPr>
          <w:sz w:val="26"/>
          <w:szCs w:val="26"/>
        </w:rPr>
      </w:pPr>
      <w:r w:rsidRPr="006275F8">
        <w:rPr>
          <w:sz w:val="26"/>
          <w:szCs w:val="26"/>
        </w:rPr>
        <w:tab/>
        <w:t>Считаю, что дипломная работа Д.Р. Потапова отвечает всем требованиям, предъявляемым к работам такого рода, и заслуживает оценки “отлично”.</w:t>
      </w:r>
    </w:p>
    <w:p w:rsidR="00A36B88" w:rsidRDefault="00A36B88" w:rsidP="007E13B0">
      <w:pPr>
        <w:pStyle w:val="NormalWeb"/>
        <w:spacing w:line="360" w:lineRule="auto"/>
        <w:jc w:val="both"/>
        <w:rPr>
          <w:sz w:val="26"/>
          <w:szCs w:val="26"/>
        </w:rPr>
      </w:pPr>
    </w:p>
    <w:p w:rsidR="00A36B88" w:rsidRPr="006275F8" w:rsidRDefault="00A36B88" w:rsidP="007E13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275F8">
        <w:rPr>
          <w:rFonts w:ascii="Times New Roman" w:hAnsi="Times New Roman" w:cs="Times New Roman"/>
          <w:sz w:val="26"/>
          <w:szCs w:val="26"/>
        </w:rPr>
        <w:t>Рецензент</w:t>
      </w:r>
    </w:p>
    <w:p w:rsidR="00A36B88" w:rsidRPr="006275F8" w:rsidRDefault="00A36B88" w:rsidP="007E13B0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275F8">
        <w:rPr>
          <w:rFonts w:ascii="Times New Roman" w:hAnsi="Times New Roman" w:cs="Times New Roman"/>
          <w:sz w:val="26"/>
          <w:szCs w:val="26"/>
        </w:rPr>
        <w:t>доц. кафедры МО ЭВМ ВГУ, к.т.н.</w:t>
      </w:r>
      <w:r w:rsidRPr="006275F8">
        <w:rPr>
          <w:rFonts w:ascii="Times New Roman" w:hAnsi="Times New Roman" w:cs="Times New Roman"/>
          <w:sz w:val="26"/>
          <w:szCs w:val="26"/>
        </w:rPr>
        <w:tab/>
      </w:r>
      <w:r w:rsidRPr="006275F8">
        <w:rPr>
          <w:rFonts w:ascii="Times New Roman" w:hAnsi="Times New Roman" w:cs="Times New Roman"/>
          <w:sz w:val="26"/>
          <w:szCs w:val="26"/>
        </w:rPr>
        <w:tab/>
      </w:r>
      <w:r w:rsidRPr="006275F8">
        <w:rPr>
          <w:rFonts w:ascii="Times New Roman" w:hAnsi="Times New Roman" w:cs="Times New Roman"/>
          <w:sz w:val="26"/>
          <w:szCs w:val="26"/>
        </w:rPr>
        <w:tab/>
      </w:r>
      <w:r w:rsidRPr="006275F8">
        <w:rPr>
          <w:rFonts w:ascii="Times New Roman" w:hAnsi="Times New Roman" w:cs="Times New Roman"/>
          <w:sz w:val="26"/>
          <w:szCs w:val="26"/>
        </w:rPr>
        <w:tab/>
        <w:t>Борисенков Д.В.</w:t>
      </w:r>
    </w:p>
    <w:p w:rsidR="00A36B88" w:rsidRPr="006275F8" w:rsidRDefault="00A36B88" w:rsidP="003C7B42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275F8">
        <w:rPr>
          <w:rFonts w:ascii="Times New Roman" w:hAnsi="Times New Roman" w:cs="Times New Roman"/>
          <w:sz w:val="26"/>
          <w:szCs w:val="26"/>
        </w:rPr>
        <w:t xml:space="preserve">18.06.2015 </w:t>
      </w:r>
    </w:p>
    <w:sectPr w:rsidR="00A36B88" w:rsidRPr="006275F8" w:rsidSect="00795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13B0"/>
    <w:rsid w:val="00037260"/>
    <w:rsid w:val="00253874"/>
    <w:rsid w:val="003C7B42"/>
    <w:rsid w:val="006275F8"/>
    <w:rsid w:val="00647CF3"/>
    <w:rsid w:val="00656175"/>
    <w:rsid w:val="00722586"/>
    <w:rsid w:val="00795C2A"/>
    <w:rsid w:val="007E13B0"/>
    <w:rsid w:val="00A36B88"/>
    <w:rsid w:val="00B15F0E"/>
    <w:rsid w:val="00C86271"/>
    <w:rsid w:val="00DD26EB"/>
    <w:rsid w:val="00ED063E"/>
    <w:rsid w:val="00FA3B32"/>
    <w:rsid w:val="00FB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2A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7E13B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272</Words>
  <Characters>1555</Characters>
  <Application>Microsoft Office Outlook</Application>
  <DocSecurity>0</DocSecurity>
  <Lines>0</Lines>
  <Paragraphs>0</Paragraphs>
  <ScaleCrop>false</ScaleCrop>
  <Company>VSU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Никита Скорняков</dc:creator>
  <cp:keywords/>
  <dc:description/>
  <cp:lastModifiedBy>VLAD</cp:lastModifiedBy>
  <cp:revision>2</cp:revision>
  <dcterms:created xsi:type="dcterms:W3CDTF">2015-06-17T19:33:00Z</dcterms:created>
  <dcterms:modified xsi:type="dcterms:W3CDTF">2015-06-17T19:33:00Z</dcterms:modified>
</cp:coreProperties>
</file>